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5417" w:rsidRPr="00EC2163" w:rsidRDefault="008F4CAB" w:rsidP="004A5417">
      <w:pPr>
        <w:pStyle w:val="1"/>
      </w:pPr>
      <w:r w:rsidRPr="00EC2163">
        <w:t>Вступ</w:t>
      </w:r>
    </w:p>
    <w:p w:rsidR="004A5417" w:rsidRPr="00EC2163" w:rsidRDefault="008F4CAB" w:rsidP="004A5417">
      <w:r w:rsidRPr="00EC2163">
        <w:t>Цей документ буде використовуватись для перевірки функціональності “SEMIT_CHECKER”.</w:t>
      </w:r>
    </w:p>
    <w:p w:rsidR="004A5417" w:rsidRPr="00EC2163" w:rsidRDefault="004A5417" w:rsidP="001177B5">
      <w:pPr>
        <w:pStyle w:val="1"/>
      </w:pPr>
      <w:r w:rsidRPr="00EC2163">
        <w:lastRenderedPageBreak/>
        <w:t xml:space="preserve">1 </w:t>
      </w:r>
      <w:r w:rsidR="000E78B0">
        <w:t>Розділ</w:t>
      </w:r>
      <w:r w:rsidRPr="00EC2163">
        <w:t xml:space="preserve"> 1</w:t>
      </w:r>
    </w:p>
    <w:p w:rsidR="004A5417" w:rsidRPr="00EC2163" w:rsidRDefault="008F4CAB" w:rsidP="004A5417">
      <w:r w:rsidRPr="00EC2163">
        <w:t>Наступні таблиці мають бути правильно позначені (див. табл. 1.1 – 1.2).</w:t>
      </w:r>
    </w:p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</w:t>
      </w:r>
      <w:r w:rsidR="004A5417" w:rsidRPr="00EC2163">
        <w:t xml:space="preserve"> 1.1 – </w:t>
      </w:r>
      <w:r w:rsidRPr="00EC2163">
        <w:t xml:space="preserve">Ступені числа </w:t>
      </w:r>
      <w:r w:rsidR="004A5417" w:rsidRPr="00EC2163">
        <w:t>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1"/>
        <w:gridCol w:w="1081"/>
        <w:gridCol w:w="1081"/>
        <w:gridCol w:w="1081"/>
      </w:tblGrid>
      <w:tr w:rsidR="004A5417" w:rsidRPr="00EC2163" w:rsidTr="00494B14">
        <w:trPr>
          <w:trHeight w:val="287"/>
          <w:jc w:val="center"/>
        </w:trPr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1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3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4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5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6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Center12pt"/>
            </w:pPr>
            <w:r w:rsidRPr="00EC2163">
              <w:t>7</w:t>
            </w:r>
          </w:p>
        </w:tc>
      </w:tr>
      <w:tr w:rsidR="004A5417" w:rsidRPr="00EC2163" w:rsidTr="00494B14">
        <w:trPr>
          <w:trHeight w:val="275"/>
          <w:jc w:val="center"/>
        </w:trPr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2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4</w:t>
            </w:r>
          </w:p>
        </w:tc>
        <w:tc>
          <w:tcPr>
            <w:tcW w:w="1080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8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16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32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64</w:t>
            </w:r>
          </w:p>
        </w:tc>
        <w:tc>
          <w:tcPr>
            <w:tcW w:w="1081" w:type="dxa"/>
          </w:tcPr>
          <w:p w:rsidR="004A5417" w:rsidRPr="00EC2163" w:rsidRDefault="004A5417" w:rsidP="0089267F">
            <w:pPr>
              <w:pStyle w:val="TableCell12pt"/>
            </w:pPr>
            <w:r w:rsidRPr="00EC2163">
              <w:t>128</w:t>
            </w:r>
          </w:p>
        </w:tc>
      </w:tr>
    </w:tbl>
    <w:p w:rsidR="004A5417" w:rsidRPr="00EC2163" w:rsidRDefault="004A5417" w:rsidP="004A5417"/>
    <w:p w:rsidR="004A5417" w:rsidRPr="00EC2163" w:rsidRDefault="008F4CAB" w:rsidP="004A5417">
      <w:pPr>
        <w:pStyle w:val="TableNumber"/>
      </w:pPr>
      <w:r w:rsidRPr="00EC2163">
        <w:t>Таблиця 1.2 – Ступені числа 3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01"/>
        <w:gridCol w:w="3801"/>
      </w:tblGrid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3^1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</w:t>
            </w:r>
          </w:p>
        </w:tc>
      </w:tr>
      <w:tr w:rsidR="003D5B32" w:rsidRPr="00EC2163" w:rsidTr="00BF77EC">
        <w:trPr>
          <w:trHeight w:val="276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3^2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9</w:t>
            </w:r>
          </w:p>
        </w:tc>
      </w:tr>
      <w:tr w:rsidR="003D5B32" w:rsidRPr="00EC2163" w:rsidTr="00BF77EC">
        <w:trPr>
          <w:trHeight w:val="264"/>
          <w:jc w:val="center"/>
        </w:trPr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3^3</w:t>
            </w:r>
          </w:p>
        </w:tc>
        <w:tc>
          <w:tcPr>
            <w:tcW w:w="3801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27</w:t>
            </w:r>
          </w:p>
        </w:tc>
      </w:tr>
    </w:tbl>
    <w:p w:rsidR="003D5B32" w:rsidRPr="00EC2163" w:rsidRDefault="003D5B32" w:rsidP="003D5B32"/>
    <w:p w:rsidR="004A5417" w:rsidRPr="00EC2163" w:rsidRDefault="008F4CAB" w:rsidP="004A5417">
      <w:pPr>
        <w:pStyle w:val="TableNumber"/>
      </w:pPr>
      <w:r w:rsidRPr="00EC2163">
        <w:t>Продовження таблиці 1.2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3795"/>
      </w:tblGrid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3^4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81</w:t>
            </w:r>
          </w:p>
        </w:tc>
      </w:tr>
      <w:tr w:rsidR="003D5B32" w:rsidRPr="00EC2163" w:rsidTr="00BF77EC">
        <w:trPr>
          <w:trHeight w:val="279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3^5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243</w:t>
            </w:r>
          </w:p>
        </w:tc>
      </w:tr>
      <w:tr w:rsidR="003D5B32" w:rsidRPr="00EC2163" w:rsidTr="00BF77EC">
        <w:trPr>
          <w:trHeight w:val="267"/>
          <w:jc w:val="center"/>
        </w:trPr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3^6</w:t>
            </w:r>
          </w:p>
        </w:tc>
        <w:tc>
          <w:tcPr>
            <w:tcW w:w="3795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729</w:t>
            </w:r>
          </w:p>
        </w:tc>
      </w:tr>
    </w:tbl>
    <w:p w:rsidR="003D5B32" w:rsidRPr="00EC2163" w:rsidRDefault="003D5B32" w:rsidP="003D5B32"/>
    <w:p w:rsidR="00494B14" w:rsidRDefault="008F4CAB" w:rsidP="004A5417">
      <w:r w:rsidRPr="00EC2163">
        <w:t>Інший приклад правильно позначеної таблиці наведено в Додатку A.</w:t>
      </w:r>
    </w:p>
    <w:p w:rsidR="00DB3ADA" w:rsidRPr="00EC2163" w:rsidRDefault="00DB3ADA" w:rsidP="004A5417"/>
    <w:p w:rsidR="00494B14" w:rsidRPr="00EC2163" w:rsidRDefault="00494B14" w:rsidP="00494B14">
      <w:pPr>
        <w:pStyle w:val="1"/>
      </w:pPr>
      <w:r w:rsidRPr="00EC2163">
        <w:lastRenderedPageBreak/>
        <w:t xml:space="preserve">2 </w:t>
      </w:r>
      <w:r w:rsidR="000E78B0">
        <w:t>Розділ</w:t>
      </w:r>
      <w:r w:rsidRPr="00EC2163">
        <w:t xml:space="preserve"> 2</w:t>
      </w:r>
    </w:p>
    <w:p w:rsidR="00494B14" w:rsidRPr="00EC2163" w:rsidRDefault="008F4CAB" w:rsidP="004A5417">
      <w:r w:rsidRPr="00EC2163">
        <w:t>Цей розділ міститиме приклади неправильно використаних таблиць. Найпоширенішою помилкою є відсутність порожніх рядків (див. табл. 2.1).</w:t>
      </w:r>
    </w:p>
    <w:p w:rsidR="00EC2163" w:rsidRPr="00EC2163" w:rsidRDefault="00EC2163" w:rsidP="00EC2163">
      <w:pPr>
        <w:pStyle w:val="TableNumber"/>
      </w:pPr>
      <w:r w:rsidRPr="00EC2163">
        <w:t>Таблиця 2.1 – Таблиця без порожніх рядків до або після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2008"/>
        <w:gridCol w:w="2009"/>
        <w:gridCol w:w="2009"/>
      </w:tblGrid>
      <w:tr w:rsidR="007950E0" w:rsidRPr="00EC2163" w:rsidTr="007950E0">
        <w:trPr>
          <w:trHeight w:val="316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Порожні рядки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допомагають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виділити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таблицю</w:t>
            </w:r>
          </w:p>
        </w:tc>
      </w:tr>
      <w:tr w:rsidR="007950E0" w:rsidRPr="00EC2163" w:rsidTr="007950E0">
        <w:trPr>
          <w:trHeight w:val="303"/>
          <w:jc w:val="center"/>
        </w:trPr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серед</w:t>
            </w:r>
          </w:p>
        </w:tc>
        <w:tc>
          <w:tcPr>
            <w:tcW w:w="2008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іншого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t>тексту</w:t>
            </w:r>
          </w:p>
        </w:tc>
        <w:tc>
          <w:tcPr>
            <w:tcW w:w="2009" w:type="dxa"/>
          </w:tcPr>
          <w:p w:rsidR="007950E0" w:rsidRPr="00EC2163" w:rsidRDefault="008F4CAB" w:rsidP="007950E0">
            <w:pPr>
              <w:pStyle w:val="TableCellCenter12pt"/>
            </w:pPr>
            <w:r w:rsidRPr="00EC216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:rsidR="007950E0" w:rsidRPr="00EC2163" w:rsidRDefault="008F4CAB" w:rsidP="007950E0">
      <w:r w:rsidRPr="00EC2163">
        <w:t>Ця таблиця повинна викликати дві помилки — через відсутність порожніх рядків до і після.</w:t>
      </w:r>
    </w:p>
    <w:p w:rsidR="007950E0" w:rsidRPr="00EC2163" w:rsidRDefault="007950E0" w:rsidP="007950E0"/>
    <w:p w:rsidR="00494B14" w:rsidRPr="00EC2163" w:rsidRDefault="00494B14" w:rsidP="00494B14">
      <w:pPr>
        <w:pStyle w:val="2"/>
      </w:pPr>
      <w:r w:rsidRPr="00EC2163">
        <w:t xml:space="preserve">2.1 </w:t>
      </w:r>
      <w:r w:rsidR="008F4CAB" w:rsidRPr="00EC2163">
        <w:t>Помилки в іменуванні</w:t>
      </w:r>
    </w:p>
    <w:p w:rsidR="00494B14" w:rsidRPr="00EC2163" w:rsidRDefault="008F4CAB" w:rsidP="00494B14">
      <w:r w:rsidRPr="00EC2163">
        <w:t>Наступна таблиця не має назви або номера. Це слід позначити як помилку.</w:t>
      </w:r>
    </w:p>
    <w:p w:rsidR="00494B14" w:rsidRPr="00340DE4" w:rsidRDefault="00494B14" w:rsidP="00494B14">
      <w:pPr>
        <w:rPr>
          <w:lang w:val="ru-RU"/>
        </w:rPr>
      </w:pPr>
    </w:p>
    <w:p w:rsidR="00553101" w:rsidRPr="00340DE4" w:rsidRDefault="00553101" w:rsidP="00494B14">
      <w:pPr>
        <w:rPr>
          <w:lang w:val="ru-RU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15"/>
        <w:gridCol w:w="2215"/>
        <w:gridCol w:w="2216"/>
        <w:gridCol w:w="2216"/>
      </w:tblGrid>
      <w:tr w:rsidR="00494B14" w:rsidRPr="00EC2163" w:rsidTr="007950E0">
        <w:trPr>
          <w:trHeight w:val="299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Таблиці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мають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мати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назви</w:t>
            </w:r>
          </w:p>
        </w:tc>
      </w:tr>
      <w:tr w:rsidR="00494B14" w:rsidRPr="00EC2163" w:rsidTr="007950E0">
        <w:trPr>
          <w:trHeight w:val="286"/>
          <w:jc w:val="center"/>
        </w:trPr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щоб</w:t>
            </w:r>
          </w:p>
        </w:tc>
        <w:tc>
          <w:tcPr>
            <w:tcW w:w="2215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пояснювати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їхній</w:t>
            </w:r>
          </w:p>
        </w:tc>
        <w:tc>
          <w:tcPr>
            <w:tcW w:w="2216" w:type="dxa"/>
          </w:tcPr>
          <w:p w:rsidR="00494B14" w:rsidRPr="00EC2163" w:rsidRDefault="008F4CAB" w:rsidP="007950E0">
            <w:pPr>
              <w:pStyle w:val="TableCell12pt"/>
            </w:pPr>
            <w:r w:rsidRPr="00EC2163">
              <w:t>зміст</w:t>
            </w:r>
          </w:p>
        </w:tc>
      </w:tr>
    </w:tbl>
    <w:p w:rsidR="00494B14" w:rsidRPr="00EC2163" w:rsidRDefault="00494B14" w:rsidP="00494B14"/>
    <w:p w:rsidR="007950E0" w:rsidRPr="00EC2163" w:rsidRDefault="008F4CAB" w:rsidP="00494B14">
      <w:r w:rsidRPr="00EC2163">
        <w:t>Наступна таблиця має назву, що не відповідає шаблону (див. табл. 2.1.1). Назва не буде розпізнана, отже, буде зафіксовано помилку.</w:t>
      </w:r>
    </w:p>
    <w:p w:rsidR="008F4CAB" w:rsidRPr="00EC2163" w:rsidRDefault="008F4CAB" w:rsidP="00494B14"/>
    <w:p w:rsidR="007950E0" w:rsidRPr="00EC2163" w:rsidRDefault="008F4CAB" w:rsidP="007950E0">
      <w:pPr>
        <w:pStyle w:val="TableNumber"/>
      </w:pPr>
      <w:r w:rsidRPr="00EC2163">
        <w:t>Табл.</w:t>
      </w:r>
      <w:r w:rsidR="007950E0" w:rsidRPr="00EC2163">
        <w:t xml:space="preserve"> 2.</w:t>
      </w:r>
      <w:r w:rsidR="006E1E5B">
        <w:rPr>
          <w:lang w:val="en-GB"/>
        </w:rPr>
        <w:t>3</w:t>
      </w:r>
      <w:r w:rsidR="007950E0" w:rsidRPr="00EC2163">
        <w:t xml:space="preserve"> – </w:t>
      </w:r>
      <w:r w:rsidRPr="00EC2163">
        <w:t>Неправильно названа таблиця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5"/>
        <w:gridCol w:w="1475"/>
        <w:gridCol w:w="1475"/>
      </w:tblGrid>
      <w:tr w:rsidR="007950E0" w:rsidRPr="00EC2163" w:rsidTr="007950E0">
        <w:trPr>
          <w:trHeight w:val="252"/>
          <w:jc w:val="center"/>
        </w:trPr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Правильне</w:t>
            </w:r>
          </w:p>
        </w:tc>
        <w:tc>
          <w:tcPr>
            <w:tcW w:w="1474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іменування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таблиць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є</w:t>
            </w:r>
          </w:p>
        </w:tc>
        <w:tc>
          <w:tcPr>
            <w:tcW w:w="1475" w:type="dxa"/>
          </w:tcPr>
          <w:p w:rsidR="007950E0" w:rsidRPr="00EC2163" w:rsidRDefault="008F4CAB" w:rsidP="007950E0">
            <w:pPr>
              <w:pStyle w:val="TableCell12pt"/>
            </w:pPr>
            <w:r w:rsidRPr="00EC2163">
              <w:t>важливим</w:t>
            </w:r>
          </w:p>
        </w:tc>
      </w:tr>
      <w:tr w:rsidR="00E36227" w:rsidRPr="00EC2163" w:rsidTr="007950E0">
        <w:trPr>
          <w:trHeight w:val="252"/>
          <w:jc w:val="center"/>
        </w:trPr>
        <w:tc>
          <w:tcPr>
            <w:tcW w:w="1474" w:type="dxa"/>
          </w:tcPr>
          <w:p w:rsidR="00E36227" w:rsidRPr="00EC2163" w:rsidRDefault="00E36227" w:rsidP="007950E0">
            <w:pPr>
              <w:pStyle w:val="TableCell12pt"/>
            </w:pPr>
            <w:r>
              <w:t>для</w:t>
            </w:r>
          </w:p>
        </w:tc>
        <w:tc>
          <w:tcPr>
            <w:tcW w:w="1474" w:type="dxa"/>
          </w:tcPr>
          <w:p w:rsidR="00E36227" w:rsidRPr="00EC2163" w:rsidRDefault="00E36227" w:rsidP="007950E0">
            <w:pPr>
              <w:pStyle w:val="TableCell12pt"/>
            </w:pPr>
            <w:r>
              <w:t>гарного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  <w:r>
              <w:t>розуміння</w:t>
            </w:r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  <w:proofErr w:type="spellStart"/>
            <w:r>
              <w:t>текту</w:t>
            </w:r>
            <w:proofErr w:type="spellEnd"/>
          </w:p>
        </w:tc>
        <w:tc>
          <w:tcPr>
            <w:tcW w:w="1475" w:type="dxa"/>
          </w:tcPr>
          <w:p w:rsidR="00E36227" w:rsidRPr="00EC2163" w:rsidRDefault="00E36227" w:rsidP="007950E0">
            <w:pPr>
              <w:pStyle w:val="TableCell12pt"/>
            </w:pPr>
          </w:p>
        </w:tc>
      </w:tr>
    </w:tbl>
    <w:p w:rsidR="007950E0" w:rsidRDefault="007950E0" w:rsidP="00494B14">
      <w:pPr>
        <w:rPr>
          <w:lang w:val="en-GB"/>
        </w:rPr>
      </w:pPr>
    </w:p>
    <w:p w:rsidR="007009C0" w:rsidRDefault="007009C0" w:rsidP="00494B14">
      <w:r>
        <w:t>Назва таблиці відформатована некоректно (див. табл. 2.1.2)</w:t>
      </w:r>
    </w:p>
    <w:p w:rsidR="007009C0" w:rsidRPr="006E1E5B" w:rsidRDefault="007009C0" w:rsidP="00494B14">
      <w:pPr>
        <w:rPr>
          <w:lang w:val="ru-RU"/>
        </w:rPr>
      </w:pPr>
    </w:p>
    <w:p w:rsidR="001177B5" w:rsidRDefault="001177B5" w:rsidP="001177B5">
      <w:pPr>
        <w:pStyle w:val="2"/>
      </w:pPr>
      <w:r w:rsidRPr="001177B5">
        <w:rPr>
          <w:lang w:val="ru-RU"/>
        </w:rPr>
        <w:t xml:space="preserve">2.2 </w:t>
      </w:r>
      <w:r>
        <w:t>Помилки у використанні стилю</w:t>
      </w:r>
    </w:p>
    <w:p w:rsidR="00E36227" w:rsidRDefault="00E36227" w:rsidP="00E36227">
      <w:r>
        <w:t>Наступна таблиця відформатована правильно, але її назва має недопустимий стиль (див. табл. 2.</w:t>
      </w:r>
      <w:r w:rsidR="006E1E5B">
        <w:rPr>
          <w:lang w:val="en-GB"/>
        </w:rPr>
        <w:t>4</w:t>
      </w:r>
      <w:r>
        <w:t>)</w:t>
      </w:r>
    </w:p>
    <w:p w:rsidR="00E36227" w:rsidRPr="00E36227" w:rsidRDefault="00E36227" w:rsidP="00E36227"/>
    <w:p w:rsidR="007009C0" w:rsidRPr="006E1E5B" w:rsidRDefault="007009C0" w:rsidP="00494B14">
      <w:pPr>
        <w:rPr>
          <w:lang w:val="ru-RU"/>
        </w:rPr>
      </w:pPr>
      <w:r>
        <w:lastRenderedPageBreak/>
        <w:t>Таблиця 2.</w:t>
      </w:r>
      <w:r w:rsidR="006E1E5B" w:rsidRPr="006E1E5B">
        <w:rPr>
          <w:lang w:val="ru-RU"/>
        </w:rPr>
        <w:t>4</w:t>
      </w:r>
      <w:r>
        <w:t xml:space="preserve"> – Ця назва не має стилю </w:t>
      </w:r>
      <w:r w:rsidRPr="006E1E5B">
        <w:rPr>
          <w:lang w:val="ru-RU"/>
        </w:rPr>
        <w:t>“</w:t>
      </w:r>
      <w:proofErr w:type="spellStart"/>
      <w:r>
        <w:rPr>
          <w:lang w:val="en-GB"/>
        </w:rPr>
        <w:t>TableNumber</w:t>
      </w:r>
      <w:proofErr w:type="spellEnd"/>
      <w:r w:rsidRPr="006E1E5B">
        <w:rPr>
          <w:lang w:val="ru-RU"/>
        </w:rPr>
        <w:t>”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302"/>
      </w:tblGrid>
      <w:tr w:rsidR="007009C0" w:rsidTr="007009C0">
        <w:trPr>
          <w:trHeight w:val="241"/>
          <w:jc w:val="center"/>
        </w:trPr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  <w:r>
              <w:t>Стиль</w:t>
            </w:r>
            <w:r w:rsidR="001177B5">
              <w:t xml:space="preserve"> </w:t>
            </w:r>
            <w:r w:rsidR="001177B5">
              <w:rPr>
                <w:lang w:val="en-GB"/>
              </w:rPr>
              <w:t>“</w:t>
            </w:r>
            <w:proofErr w:type="spellStart"/>
            <w:r w:rsidR="001177B5">
              <w:rPr>
                <w:lang w:val="en-GB"/>
              </w:rPr>
              <w:t>TableNumber</w:t>
            </w:r>
            <w:proofErr w:type="spellEnd"/>
            <w:r w:rsidR="001177B5">
              <w:rPr>
                <w:lang w:val="en-GB"/>
              </w:rPr>
              <w:t>”</w:t>
            </w:r>
          </w:p>
        </w:tc>
        <w:tc>
          <w:tcPr>
            <w:tcW w:w="3302" w:type="dxa"/>
          </w:tcPr>
          <w:p w:rsidR="007009C0" w:rsidRPr="007009C0" w:rsidRDefault="007009C0" w:rsidP="007009C0">
            <w:pPr>
              <w:pStyle w:val="TableCell12pt"/>
              <w:rPr>
                <w:lang w:val="en-GB"/>
              </w:rPr>
            </w:pPr>
          </w:p>
        </w:tc>
      </w:tr>
      <w:tr w:rsidR="007009C0" w:rsidTr="007009C0">
        <w:trPr>
          <w:trHeight w:val="241"/>
          <w:jc w:val="center"/>
        </w:trPr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  <w:r>
              <w:t>Не використовується</w:t>
            </w:r>
          </w:p>
        </w:tc>
        <w:tc>
          <w:tcPr>
            <w:tcW w:w="3302" w:type="dxa"/>
          </w:tcPr>
          <w:p w:rsidR="007009C0" w:rsidRDefault="007009C0" w:rsidP="007009C0">
            <w:pPr>
              <w:pStyle w:val="TableCell12pt"/>
            </w:pPr>
          </w:p>
        </w:tc>
      </w:tr>
    </w:tbl>
    <w:p w:rsidR="007009C0" w:rsidRDefault="007009C0" w:rsidP="00494B14"/>
    <w:p w:rsidR="001177B5" w:rsidRDefault="001177B5" w:rsidP="00494B14">
      <w:r>
        <w:t>Клітинки у наступній таблиці мають недопустимі стилі (див. табл. 2.2.2)</w:t>
      </w:r>
    </w:p>
    <w:p w:rsidR="001177B5" w:rsidRDefault="001177B5" w:rsidP="00494B14"/>
    <w:p w:rsidR="001177B5" w:rsidRDefault="001177B5" w:rsidP="001177B5">
      <w:pPr>
        <w:pStyle w:val="TableNumber"/>
      </w:pPr>
      <w:r>
        <w:t>Таблиця 2.</w:t>
      </w:r>
      <w:r w:rsidR="006E1E5B">
        <w:rPr>
          <w:lang w:val="en-GB"/>
        </w:rPr>
        <w:t>5</w:t>
      </w:r>
      <w:r>
        <w:t xml:space="preserve"> – Неправильне форматування клітинок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6"/>
        <w:gridCol w:w="1386"/>
        <w:gridCol w:w="2113"/>
        <w:gridCol w:w="1417"/>
        <w:gridCol w:w="1357"/>
        <w:gridCol w:w="1259"/>
      </w:tblGrid>
      <w:tr w:rsidR="00683AA8" w:rsidTr="00683AA8">
        <w:tc>
          <w:tcPr>
            <w:tcW w:w="1613" w:type="dxa"/>
          </w:tcPr>
          <w:p w:rsidR="00683AA8" w:rsidRDefault="00683AA8" w:rsidP="00683AA8">
            <w:pPr>
              <w:pStyle w:val="4"/>
            </w:pPr>
            <w:r>
              <w:t>Клітинки</w:t>
            </w:r>
          </w:p>
        </w:tc>
        <w:tc>
          <w:tcPr>
            <w:tcW w:w="1613" w:type="dxa"/>
          </w:tcPr>
          <w:p w:rsidR="00683AA8" w:rsidRDefault="00683AA8" w:rsidP="00683AA8">
            <w:pPr>
              <w:pStyle w:val="3"/>
            </w:pPr>
            <w:r>
              <w:t xml:space="preserve">В </w:t>
            </w:r>
          </w:p>
        </w:tc>
        <w:tc>
          <w:tcPr>
            <w:tcW w:w="1613" w:type="dxa"/>
          </w:tcPr>
          <w:p w:rsidR="00683AA8" w:rsidRDefault="00683AA8" w:rsidP="00683AA8">
            <w:pPr>
              <w:pStyle w:val="2"/>
            </w:pPr>
            <w:r>
              <w:t>цій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i/>
                <w:iCs/>
              </w:rPr>
            </w:pPr>
            <w:r w:rsidRPr="00623DD5">
              <w:rPr>
                <w:i/>
                <w:iCs/>
              </w:rPr>
              <w:t>таблиці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b/>
                <w:bCs/>
              </w:rPr>
            </w:pPr>
            <w:r w:rsidRPr="00623DD5">
              <w:rPr>
                <w:b/>
                <w:bCs/>
              </w:rPr>
              <w:t>мають</w:t>
            </w:r>
          </w:p>
        </w:tc>
        <w:tc>
          <w:tcPr>
            <w:tcW w:w="1613" w:type="dxa"/>
          </w:tcPr>
          <w:p w:rsidR="00683AA8" w:rsidRPr="00623DD5" w:rsidRDefault="00683AA8" w:rsidP="00494B14">
            <w:pPr>
              <w:ind w:firstLine="0"/>
              <w:rPr>
                <w:u w:val="single"/>
              </w:rPr>
            </w:pPr>
            <w:r w:rsidRPr="00623DD5">
              <w:rPr>
                <w:u w:val="single"/>
              </w:rPr>
              <w:t>стилі</w:t>
            </w:r>
          </w:p>
        </w:tc>
      </w:tr>
      <w:tr w:rsidR="00683AA8" w:rsidTr="00683AA8"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Що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Є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>недопустимими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 xml:space="preserve">Для 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  <w:r>
              <w:t>них</w:t>
            </w:r>
          </w:p>
        </w:tc>
        <w:tc>
          <w:tcPr>
            <w:tcW w:w="1613" w:type="dxa"/>
          </w:tcPr>
          <w:p w:rsidR="00683AA8" w:rsidRDefault="00683AA8" w:rsidP="00494B14">
            <w:pPr>
              <w:ind w:firstLine="0"/>
            </w:pPr>
          </w:p>
        </w:tc>
      </w:tr>
    </w:tbl>
    <w:p w:rsidR="001177B5" w:rsidRDefault="001177B5" w:rsidP="00494B14"/>
    <w:p w:rsidR="001177B5" w:rsidRPr="001177B5" w:rsidRDefault="001177B5" w:rsidP="00494B14"/>
    <w:p w:rsidR="00494B14" w:rsidRPr="00261B63" w:rsidRDefault="008F4CAB" w:rsidP="00261B63">
      <w:pPr>
        <w:pStyle w:val="1"/>
        <w:rPr>
          <w:caps w:val="0"/>
          <w:lang w:val="ru-RU"/>
        </w:rPr>
      </w:pPr>
      <w:r w:rsidRPr="00EC2163">
        <w:lastRenderedPageBreak/>
        <w:t>Додаток А</w:t>
      </w:r>
      <w:r w:rsidR="00261B63" w:rsidRPr="00261B63">
        <w:rPr>
          <w:lang w:val="ru-RU"/>
        </w:rPr>
        <w:br/>
      </w:r>
      <w:r w:rsidR="00261B63" w:rsidRPr="00261B63">
        <w:rPr>
          <w:lang w:val="ru-RU"/>
        </w:rPr>
        <w:br/>
      </w:r>
      <w:r w:rsidR="00261B63">
        <w:rPr>
          <w:caps w:val="0"/>
        </w:rPr>
        <w:t>П</w:t>
      </w:r>
      <w:r w:rsidR="00261B63" w:rsidRPr="00EC2163">
        <w:rPr>
          <w:caps w:val="0"/>
        </w:rPr>
        <w:t>риклад правильно позначеної таблиці</w:t>
      </w:r>
    </w:p>
    <w:p w:rsidR="00494B14" w:rsidRPr="00EC2163" w:rsidRDefault="008F4CAB" w:rsidP="00494B14">
      <w:r w:rsidRPr="00EC2163">
        <w:t>Цей додаток містить таблицю, яка була правильно</w:t>
      </w:r>
      <w:r w:rsidRPr="00EC2163">
        <w:br/>
        <w:t xml:space="preserve"> позначена (див. табл</w:t>
      </w:r>
      <w:r w:rsidR="003D5B32" w:rsidRPr="00EC2163">
        <w:t>.</w:t>
      </w:r>
      <w:r w:rsidRPr="00EC2163">
        <w:t xml:space="preserve"> </w:t>
      </w:r>
      <w:r w:rsidR="003D5B32" w:rsidRPr="00EC2163">
        <w:t>А</w:t>
      </w:r>
      <w:r w:rsidRPr="00EC2163">
        <w:t>.1).</w:t>
      </w:r>
    </w:p>
    <w:p w:rsidR="00494B14" w:rsidRPr="00EC2163" w:rsidRDefault="00494B14" w:rsidP="00494B14"/>
    <w:p w:rsidR="00494B14" w:rsidRPr="00EC2163" w:rsidRDefault="008F4CAB" w:rsidP="00494B14">
      <w:pPr>
        <w:pStyle w:val="TableNumber"/>
      </w:pPr>
      <w:r w:rsidRPr="00EC2163">
        <w:t>Таблиця</w:t>
      </w:r>
      <w:r w:rsidR="00494B14" w:rsidRPr="00EC2163">
        <w:t xml:space="preserve"> </w:t>
      </w:r>
      <w:r w:rsidR="00FC2910">
        <w:t>А</w:t>
      </w:r>
      <w:r w:rsidR="00494B14" w:rsidRPr="00EC2163">
        <w:t xml:space="preserve">.1 – </w:t>
      </w:r>
      <w:r w:rsidRPr="00EC2163">
        <w:t>Ступені числа</w:t>
      </w:r>
      <w:r w:rsidR="00494B14" w:rsidRPr="00EC2163">
        <w:t xml:space="preserve"> 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1692"/>
        <w:gridCol w:w="1693"/>
        <w:gridCol w:w="1693"/>
        <w:gridCol w:w="1693"/>
      </w:tblGrid>
      <w:tr w:rsidR="003D5B32" w:rsidRPr="00EC2163" w:rsidTr="00BF77EC">
        <w:trPr>
          <w:trHeight w:val="258"/>
          <w:jc w:val="center"/>
        </w:trPr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5^1</w:t>
            </w:r>
          </w:p>
        </w:tc>
        <w:tc>
          <w:tcPr>
            <w:tcW w:w="1692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5^2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5^3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5^4</w:t>
            </w:r>
          </w:p>
        </w:tc>
        <w:tc>
          <w:tcPr>
            <w:tcW w:w="1693" w:type="dxa"/>
          </w:tcPr>
          <w:p w:rsidR="003D5B32" w:rsidRPr="00EC2163" w:rsidRDefault="003D5B32" w:rsidP="00BF77EC">
            <w:pPr>
              <w:pStyle w:val="TableCell12pt"/>
            </w:pPr>
            <w:r w:rsidRPr="00EC2163">
              <w:t>5^5</w:t>
            </w:r>
          </w:p>
        </w:tc>
      </w:tr>
      <w:tr w:rsidR="003D5B32" w:rsidRPr="00EC2163" w:rsidTr="00BF77EC">
        <w:tblPrEx>
          <w:jc w:val="left"/>
        </w:tblPrEx>
        <w:trPr>
          <w:trHeight w:val="258"/>
        </w:trPr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5</w:t>
            </w:r>
          </w:p>
        </w:tc>
        <w:tc>
          <w:tcPr>
            <w:tcW w:w="1692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125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625</w:t>
            </w:r>
          </w:p>
        </w:tc>
        <w:tc>
          <w:tcPr>
            <w:tcW w:w="1693" w:type="dxa"/>
            <w:hideMark/>
          </w:tcPr>
          <w:p w:rsidR="003D5B32" w:rsidRPr="00EC2163" w:rsidRDefault="003D5B32" w:rsidP="00BF77EC">
            <w:pPr>
              <w:pStyle w:val="TableCell12pt"/>
            </w:pPr>
            <w:r w:rsidRPr="00EC2163">
              <w:t>3125</w:t>
            </w:r>
          </w:p>
        </w:tc>
      </w:tr>
    </w:tbl>
    <w:p w:rsidR="00494B14" w:rsidRDefault="00494B14" w:rsidP="00494B14"/>
    <w:sectPr w:rsidR="00494B14" w:rsidSect="00C745F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34" w:right="85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B267A" w:rsidRDefault="00BB267A">
      <w:r>
        <w:separator/>
      </w:r>
    </w:p>
  </w:endnote>
  <w:endnote w:type="continuationSeparator" w:id="0">
    <w:p w:rsidR="00BB267A" w:rsidRDefault="00BB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B267A" w:rsidRDefault="00BB267A">
      <w:r>
        <w:separator/>
      </w:r>
    </w:p>
  </w:footnote>
  <w:footnote w:type="continuationSeparator" w:id="0">
    <w:p w:rsidR="00BB267A" w:rsidRDefault="00BB2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5736" w:rsidRDefault="00F45736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5736" w:rsidRDefault="00F45736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663FD">
      <w:rPr>
        <w:rStyle w:val="a8"/>
        <w:noProof/>
      </w:rPr>
      <w:t>26</w:t>
    </w:r>
    <w:r>
      <w:rPr>
        <w:rStyle w:val="a8"/>
      </w:rPr>
      <w:fldChar w:fldCharType="end"/>
    </w:r>
  </w:p>
  <w:p w:rsidR="00F45736" w:rsidRDefault="00F45736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7FFEA4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980090898" o:spid="_x0000_i1025" type="#_x0000_t75" style="width:11.4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0A116645" wp14:editId="588D1073">
            <wp:extent cx="144780" cy="175260"/>
            <wp:effectExtent l="0" t="0" r="0" b="0"/>
            <wp:docPr id="980090898" name="Рисунок 980090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74145543">
    <w:abstractNumId w:val="13"/>
  </w:num>
  <w:num w:numId="2" w16cid:durableId="14593777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993895">
    <w:abstractNumId w:val="19"/>
  </w:num>
  <w:num w:numId="4" w16cid:durableId="2250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82924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7991121">
    <w:abstractNumId w:val="11"/>
  </w:num>
  <w:num w:numId="7" w16cid:durableId="18416559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55228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138899">
    <w:abstractNumId w:val="16"/>
  </w:num>
  <w:num w:numId="10" w16cid:durableId="1995376091">
    <w:abstractNumId w:val="9"/>
  </w:num>
  <w:num w:numId="11" w16cid:durableId="701976272">
    <w:abstractNumId w:val="7"/>
  </w:num>
  <w:num w:numId="12" w16cid:durableId="1618484952">
    <w:abstractNumId w:val="6"/>
  </w:num>
  <w:num w:numId="13" w16cid:durableId="10185314">
    <w:abstractNumId w:val="5"/>
  </w:num>
  <w:num w:numId="14" w16cid:durableId="1552157614">
    <w:abstractNumId w:val="4"/>
  </w:num>
  <w:num w:numId="15" w16cid:durableId="2004044714">
    <w:abstractNumId w:val="8"/>
  </w:num>
  <w:num w:numId="16" w16cid:durableId="1449860387">
    <w:abstractNumId w:val="3"/>
  </w:num>
  <w:num w:numId="17" w16cid:durableId="1351372682">
    <w:abstractNumId w:val="2"/>
  </w:num>
  <w:num w:numId="18" w16cid:durableId="1015035723">
    <w:abstractNumId w:val="1"/>
  </w:num>
  <w:num w:numId="19" w16cid:durableId="40517310">
    <w:abstractNumId w:val="0"/>
  </w:num>
  <w:num w:numId="20" w16cid:durableId="11916044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6386640">
    <w:abstractNumId w:val="18"/>
  </w:num>
  <w:num w:numId="22" w16cid:durableId="1755514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4263048">
    <w:abstractNumId w:val="13"/>
  </w:num>
  <w:num w:numId="24" w16cid:durableId="166599502">
    <w:abstractNumId w:val="14"/>
  </w:num>
  <w:num w:numId="25" w16cid:durableId="1422263263">
    <w:abstractNumId w:val="17"/>
  </w:num>
  <w:num w:numId="26" w16cid:durableId="12530049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5801117">
    <w:abstractNumId w:val="21"/>
  </w:num>
  <w:num w:numId="28" w16cid:durableId="1830946683">
    <w:abstractNumId w:val="21"/>
  </w:num>
  <w:num w:numId="29" w16cid:durableId="1889798447">
    <w:abstractNumId w:val="12"/>
  </w:num>
  <w:num w:numId="30" w16cid:durableId="1207523076">
    <w:abstractNumId w:val="17"/>
  </w:num>
  <w:num w:numId="31" w16cid:durableId="1819345179">
    <w:abstractNumId w:val="10"/>
  </w:num>
  <w:num w:numId="32" w16cid:durableId="151914335">
    <w:abstractNumId w:val="14"/>
  </w:num>
  <w:num w:numId="33" w16cid:durableId="16195580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75961422">
    <w:abstractNumId w:val="19"/>
  </w:num>
  <w:num w:numId="35" w16cid:durableId="898713126">
    <w:abstractNumId w:val="15"/>
  </w:num>
  <w:num w:numId="36" w16cid:durableId="5812618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490130">
    <w:abstractNumId w:val="15"/>
  </w:num>
  <w:num w:numId="38" w16cid:durableId="1640068158">
    <w:abstractNumId w:val="20"/>
  </w:num>
  <w:num w:numId="39" w16cid:durableId="422992235">
    <w:abstractNumId w:val="19"/>
  </w:num>
  <w:num w:numId="40" w16cid:durableId="11762988">
    <w:abstractNumId w:val="10"/>
  </w:num>
  <w:num w:numId="41" w16cid:durableId="127211768">
    <w:abstractNumId w:val="15"/>
  </w:num>
  <w:num w:numId="42" w16cid:durableId="1920747069">
    <w:abstractNumId w:val="14"/>
  </w:num>
  <w:num w:numId="43" w16cid:durableId="21221395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817288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707514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79259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A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2D0D"/>
    <w:rsid w:val="00095CE9"/>
    <w:rsid w:val="000B3E76"/>
    <w:rsid w:val="000B4762"/>
    <w:rsid w:val="000C2E8C"/>
    <w:rsid w:val="000D2D05"/>
    <w:rsid w:val="000E43BC"/>
    <w:rsid w:val="000E6721"/>
    <w:rsid w:val="000E78B0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177B5"/>
    <w:rsid w:val="00125539"/>
    <w:rsid w:val="00127B4E"/>
    <w:rsid w:val="001533B8"/>
    <w:rsid w:val="00161227"/>
    <w:rsid w:val="001628BE"/>
    <w:rsid w:val="001707D8"/>
    <w:rsid w:val="00177927"/>
    <w:rsid w:val="00193E09"/>
    <w:rsid w:val="00194628"/>
    <w:rsid w:val="00197B55"/>
    <w:rsid w:val="001A00F8"/>
    <w:rsid w:val="001A1DD5"/>
    <w:rsid w:val="001B3A97"/>
    <w:rsid w:val="001B6B92"/>
    <w:rsid w:val="001C3C31"/>
    <w:rsid w:val="001D497C"/>
    <w:rsid w:val="001E6F2F"/>
    <w:rsid w:val="001F0190"/>
    <w:rsid w:val="001F4150"/>
    <w:rsid w:val="001F6C90"/>
    <w:rsid w:val="001F7623"/>
    <w:rsid w:val="00201993"/>
    <w:rsid w:val="00213A5E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59E1"/>
    <w:rsid w:val="002561EF"/>
    <w:rsid w:val="0025684A"/>
    <w:rsid w:val="00261B63"/>
    <w:rsid w:val="00262A6E"/>
    <w:rsid w:val="00273AFF"/>
    <w:rsid w:val="002817CB"/>
    <w:rsid w:val="002817FB"/>
    <w:rsid w:val="00285B4D"/>
    <w:rsid w:val="002954DB"/>
    <w:rsid w:val="002B48DD"/>
    <w:rsid w:val="002B594C"/>
    <w:rsid w:val="002C42DF"/>
    <w:rsid w:val="002C6131"/>
    <w:rsid w:val="002D29A4"/>
    <w:rsid w:val="002D486E"/>
    <w:rsid w:val="002D52C0"/>
    <w:rsid w:val="002D5B19"/>
    <w:rsid w:val="002E1847"/>
    <w:rsid w:val="002E2380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0DE4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865F2"/>
    <w:rsid w:val="003867A9"/>
    <w:rsid w:val="00393AC8"/>
    <w:rsid w:val="003A163F"/>
    <w:rsid w:val="003A4AEF"/>
    <w:rsid w:val="003C25A4"/>
    <w:rsid w:val="003C2C32"/>
    <w:rsid w:val="003C7C93"/>
    <w:rsid w:val="003D568E"/>
    <w:rsid w:val="003D5B32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389D"/>
    <w:rsid w:val="00424CD6"/>
    <w:rsid w:val="00425A8C"/>
    <w:rsid w:val="00432B75"/>
    <w:rsid w:val="00437C5F"/>
    <w:rsid w:val="004557BE"/>
    <w:rsid w:val="004606D3"/>
    <w:rsid w:val="00461464"/>
    <w:rsid w:val="00464A14"/>
    <w:rsid w:val="004663FD"/>
    <w:rsid w:val="00484188"/>
    <w:rsid w:val="00490DF7"/>
    <w:rsid w:val="00492C60"/>
    <w:rsid w:val="00494175"/>
    <w:rsid w:val="00494B14"/>
    <w:rsid w:val="00494F5B"/>
    <w:rsid w:val="004962D1"/>
    <w:rsid w:val="004A4083"/>
    <w:rsid w:val="004A5152"/>
    <w:rsid w:val="004A5417"/>
    <w:rsid w:val="004B253D"/>
    <w:rsid w:val="004B4E83"/>
    <w:rsid w:val="004C0B29"/>
    <w:rsid w:val="004C5473"/>
    <w:rsid w:val="004D2564"/>
    <w:rsid w:val="004E06A2"/>
    <w:rsid w:val="004E472B"/>
    <w:rsid w:val="004F57AE"/>
    <w:rsid w:val="004F5A98"/>
    <w:rsid w:val="005001F6"/>
    <w:rsid w:val="00507625"/>
    <w:rsid w:val="0051264D"/>
    <w:rsid w:val="00521BBE"/>
    <w:rsid w:val="00524F18"/>
    <w:rsid w:val="005252E6"/>
    <w:rsid w:val="00527EF5"/>
    <w:rsid w:val="005428BE"/>
    <w:rsid w:val="00544DB8"/>
    <w:rsid w:val="00553101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B4A7B"/>
    <w:rsid w:val="005C718F"/>
    <w:rsid w:val="005D2945"/>
    <w:rsid w:val="005D331D"/>
    <w:rsid w:val="005D3637"/>
    <w:rsid w:val="005E0FAC"/>
    <w:rsid w:val="005E3EB0"/>
    <w:rsid w:val="005E53C0"/>
    <w:rsid w:val="005E6DBF"/>
    <w:rsid w:val="005E712C"/>
    <w:rsid w:val="005F26BD"/>
    <w:rsid w:val="005F474C"/>
    <w:rsid w:val="0060324C"/>
    <w:rsid w:val="006076E9"/>
    <w:rsid w:val="00610E08"/>
    <w:rsid w:val="00622387"/>
    <w:rsid w:val="00623DD5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AA8"/>
    <w:rsid w:val="00683C8C"/>
    <w:rsid w:val="00684722"/>
    <w:rsid w:val="00686C77"/>
    <w:rsid w:val="006921CB"/>
    <w:rsid w:val="00695A97"/>
    <w:rsid w:val="0069660F"/>
    <w:rsid w:val="0069781B"/>
    <w:rsid w:val="00697BCF"/>
    <w:rsid w:val="006A7684"/>
    <w:rsid w:val="006B0860"/>
    <w:rsid w:val="006B28E8"/>
    <w:rsid w:val="006B2F46"/>
    <w:rsid w:val="006B5BFA"/>
    <w:rsid w:val="006C0347"/>
    <w:rsid w:val="006C5B0E"/>
    <w:rsid w:val="006C7F9A"/>
    <w:rsid w:val="006D1A98"/>
    <w:rsid w:val="006D1CE2"/>
    <w:rsid w:val="006D7F0B"/>
    <w:rsid w:val="006E1408"/>
    <w:rsid w:val="006E1E5B"/>
    <w:rsid w:val="006F0870"/>
    <w:rsid w:val="006F7166"/>
    <w:rsid w:val="007009C0"/>
    <w:rsid w:val="00712146"/>
    <w:rsid w:val="00717E11"/>
    <w:rsid w:val="00725BEC"/>
    <w:rsid w:val="007268B7"/>
    <w:rsid w:val="00726E0A"/>
    <w:rsid w:val="007274D7"/>
    <w:rsid w:val="0073089A"/>
    <w:rsid w:val="00737812"/>
    <w:rsid w:val="00742CB0"/>
    <w:rsid w:val="00760889"/>
    <w:rsid w:val="00761732"/>
    <w:rsid w:val="00766798"/>
    <w:rsid w:val="00770D37"/>
    <w:rsid w:val="00780D98"/>
    <w:rsid w:val="00792D6A"/>
    <w:rsid w:val="007950E0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64B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643B9"/>
    <w:rsid w:val="00871634"/>
    <w:rsid w:val="00874C07"/>
    <w:rsid w:val="00874EA1"/>
    <w:rsid w:val="00877EFC"/>
    <w:rsid w:val="00885992"/>
    <w:rsid w:val="008859D6"/>
    <w:rsid w:val="0088610D"/>
    <w:rsid w:val="00886F08"/>
    <w:rsid w:val="0089267F"/>
    <w:rsid w:val="0089293E"/>
    <w:rsid w:val="00892F31"/>
    <w:rsid w:val="008930ED"/>
    <w:rsid w:val="008B1E04"/>
    <w:rsid w:val="008B70F9"/>
    <w:rsid w:val="008C469E"/>
    <w:rsid w:val="008E3B2F"/>
    <w:rsid w:val="008E6D33"/>
    <w:rsid w:val="008F01A0"/>
    <w:rsid w:val="008F1B29"/>
    <w:rsid w:val="008F49A6"/>
    <w:rsid w:val="008F4CAB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A21C7"/>
    <w:rsid w:val="009A40C7"/>
    <w:rsid w:val="009B0717"/>
    <w:rsid w:val="009B5A15"/>
    <w:rsid w:val="009B7816"/>
    <w:rsid w:val="009C586C"/>
    <w:rsid w:val="009C6740"/>
    <w:rsid w:val="009C6C01"/>
    <w:rsid w:val="009C7A77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28D0"/>
    <w:rsid w:val="00A14BFF"/>
    <w:rsid w:val="00A150FF"/>
    <w:rsid w:val="00A25C10"/>
    <w:rsid w:val="00A26731"/>
    <w:rsid w:val="00A33AD4"/>
    <w:rsid w:val="00A420F4"/>
    <w:rsid w:val="00A46BEF"/>
    <w:rsid w:val="00A502FE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510A"/>
    <w:rsid w:val="00AD48A9"/>
    <w:rsid w:val="00AF05F6"/>
    <w:rsid w:val="00B07D62"/>
    <w:rsid w:val="00B12184"/>
    <w:rsid w:val="00B2074C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B267A"/>
    <w:rsid w:val="00BC08EE"/>
    <w:rsid w:val="00BC606B"/>
    <w:rsid w:val="00BD193A"/>
    <w:rsid w:val="00BD2175"/>
    <w:rsid w:val="00BD6C66"/>
    <w:rsid w:val="00BE0A05"/>
    <w:rsid w:val="00BE4B0F"/>
    <w:rsid w:val="00BE704E"/>
    <w:rsid w:val="00C0406A"/>
    <w:rsid w:val="00C120C9"/>
    <w:rsid w:val="00C23891"/>
    <w:rsid w:val="00C2465C"/>
    <w:rsid w:val="00C34E73"/>
    <w:rsid w:val="00C43633"/>
    <w:rsid w:val="00C46FC8"/>
    <w:rsid w:val="00C53D22"/>
    <w:rsid w:val="00C5728A"/>
    <w:rsid w:val="00C57CB2"/>
    <w:rsid w:val="00C6116F"/>
    <w:rsid w:val="00C67248"/>
    <w:rsid w:val="00C679AD"/>
    <w:rsid w:val="00C728BE"/>
    <w:rsid w:val="00C728F2"/>
    <w:rsid w:val="00C745F1"/>
    <w:rsid w:val="00C757E2"/>
    <w:rsid w:val="00C77304"/>
    <w:rsid w:val="00C85F95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CF36F7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B2225"/>
    <w:rsid w:val="00DB3ADA"/>
    <w:rsid w:val="00DC622D"/>
    <w:rsid w:val="00DE2760"/>
    <w:rsid w:val="00DF234B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31ABB"/>
    <w:rsid w:val="00E3469F"/>
    <w:rsid w:val="00E36227"/>
    <w:rsid w:val="00E42C2D"/>
    <w:rsid w:val="00E62976"/>
    <w:rsid w:val="00E65A05"/>
    <w:rsid w:val="00E668E9"/>
    <w:rsid w:val="00E67418"/>
    <w:rsid w:val="00E6756D"/>
    <w:rsid w:val="00E70F7C"/>
    <w:rsid w:val="00E807D0"/>
    <w:rsid w:val="00E836B2"/>
    <w:rsid w:val="00E85FD3"/>
    <w:rsid w:val="00E861A2"/>
    <w:rsid w:val="00E96DA5"/>
    <w:rsid w:val="00E97161"/>
    <w:rsid w:val="00E97CC4"/>
    <w:rsid w:val="00EA21A4"/>
    <w:rsid w:val="00EA23CE"/>
    <w:rsid w:val="00EB392E"/>
    <w:rsid w:val="00EB4871"/>
    <w:rsid w:val="00EB5FCF"/>
    <w:rsid w:val="00EC2163"/>
    <w:rsid w:val="00EC31DD"/>
    <w:rsid w:val="00EC403F"/>
    <w:rsid w:val="00EC61DB"/>
    <w:rsid w:val="00ED1E2D"/>
    <w:rsid w:val="00ED458A"/>
    <w:rsid w:val="00ED5503"/>
    <w:rsid w:val="00EE7DC2"/>
    <w:rsid w:val="00EF3E93"/>
    <w:rsid w:val="00F0657C"/>
    <w:rsid w:val="00F11609"/>
    <w:rsid w:val="00F14973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3756"/>
    <w:rsid w:val="00F67DC1"/>
    <w:rsid w:val="00F72BB5"/>
    <w:rsid w:val="00F747AF"/>
    <w:rsid w:val="00F778B6"/>
    <w:rsid w:val="00F81C34"/>
    <w:rsid w:val="00F869FE"/>
    <w:rsid w:val="00F94601"/>
    <w:rsid w:val="00FA78A2"/>
    <w:rsid w:val="00FB0AB7"/>
    <w:rsid w:val="00FC2910"/>
    <w:rsid w:val="00FC6551"/>
    <w:rsid w:val="00FD1335"/>
    <w:rsid w:val="00FD35AF"/>
    <w:rsid w:val="00FD6B60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1DB01B"/>
  <w15:chartTrackingRefBased/>
  <w15:docId w15:val="{C4EC1378-3F0A-480B-AB80-DFF6AC7E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Normal"/>
    <w:qFormat/>
    <w:rsid w:val="004F57AE"/>
    <w:pPr>
      <w:spacing w:line="360" w:lineRule="auto"/>
      <w:ind w:firstLine="709"/>
      <w:jc w:val="both"/>
    </w:pPr>
    <w:rPr>
      <w:sz w:val="28"/>
      <w:szCs w:val="24"/>
      <w:lang w:eastAsia="ru-RU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b/>
      <w:szCs w:val="20"/>
    </w:rPr>
  </w:style>
  <w:style w:type="paragraph" w:styleId="a3">
    <w:name w:val="Balloon Text"/>
    <w:basedOn w:val="a"/>
    <w:semiHidden/>
    <w:rsid w:val="00C120C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autoRedefine/>
    <w:semiHidden/>
    <w:rsid w:val="005E6DBF"/>
    <w:pPr>
      <w:ind w:left="1120"/>
    </w:p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szCs w:val="20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szCs w:val="20"/>
    </w:rPr>
  </w:style>
  <w:style w:type="paragraph" w:customStyle="1" w:styleId="FormulaNonumber">
    <w:name w:val="FormulaNonumber"/>
    <w:basedOn w:val="a"/>
    <w:rsid w:val="004C5473"/>
    <w:pPr>
      <w:jc w:val="center"/>
    </w:pPr>
  </w:style>
  <w:style w:type="paragraph" w:styleId="ab">
    <w:name w:val="footnote text"/>
    <w:basedOn w:val="a"/>
    <w:semiHidden/>
    <w:rsid w:val="006C7F9A"/>
    <w:pPr>
      <w:spacing w:line="240" w:lineRule="auto"/>
    </w:pPr>
    <w:rPr>
      <w:szCs w:val="20"/>
    </w:rPr>
  </w:style>
  <w:style w:type="paragraph" w:customStyle="1" w:styleId="FormulaNumber">
    <w:name w:val="FormulaNumber"/>
    <w:basedOn w:val="a"/>
    <w:rsid w:val="004C5473"/>
    <w:pPr>
      <w:jc w:val="right"/>
    </w:p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b/>
      <w:szCs w:val="28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</w:p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/>
      <w:szCs w:val="22"/>
      <w:lang w:eastAsia="en-US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lang w:eastAsia="en-US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cstheme="minorBidi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i/>
      <w:iCs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/>
      <w:szCs w:val="22"/>
      <w:lang w:val="ru-RU" w:eastAsia="en-US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b/>
      <w:szCs w:val="20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/>
      <w:caps/>
      <w:szCs w:val="22"/>
      <w:lang w:eastAsia="en-US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cs="Calibri"/>
      <w:color w:val="000000"/>
      <w:szCs w:val="20"/>
      <w:lang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/>
      <w:szCs w:val="22"/>
      <w:lang w:eastAsia="en-US"/>
    </w:rPr>
  </w:style>
  <w:style w:type="character" w:customStyle="1" w:styleId="ae">
    <w:name w:val="Без інтервалів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b/>
      <w:bCs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iCs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in\Downloads\4_&#1050;&#1055;_&#1040;&#1055;&#1055;&#1047;2_2025_&#1055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AAC0-D961-4A31-9EEA-631517437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4_КП_АППЗ2_2025_ПЗ.dotx</Template>
  <TotalTime>133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виконання КР АППЗ</vt:lpstr>
      <vt:lpstr>Шаблон для виконання КР АППЗ</vt:lpstr>
    </vt:vector>
  </TitlesOfParts>
  <Company>каф. АСУ</Company>
  <LinksUpToDate>false</LinksUpToDate>
  <CharactersWithSpaces>1839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Kseniia Petinova</dc:creator>
  <cp:keywords/>
  <dc:description/>
  <cp:lastModifiedBy>Kseniia Petinova</cp:lastModifiedBy>
  <cp:revision>31</cp:revision>
  <cp:lastPrinted>2010-12-20T12:34:00Z</cp:lastPrinted>
  <dcterms:created xsi:type="dcterms:W3CDTF">2025-05-05T12:49:00Z</dcterms:created>
  <dcterms:modified xsi:type="dcterms:W3CDTF">2025-05-08T09:43:00Z</dcterms:modified>
</cp:coreProperties>
</file>